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A458E" w14:textId="77777777" w:rsidR="00C71916" w:rsidRDefault="004A713A">
      <w:r>
        <w:t>Nama</w:t>
      </w:r>
      <w:r>
        <w:tab/>
      </w:r>
      <w:r>
        <w:tab/>
        <w:t>: Muhammad Nur Ramadhan</w:t>
      </w:r>
    </w:p>
    <w:p w14:paraId="70BAF641" w14:textId="77777777" w:rsidR="004A713A" w:rsidRDefault="004A713A">
      <w:r>
        <w:t>NIM</w:t>
      </w:r>
      <w:r>
        <w:tab/>
      </w:r>
      <w:r>
        <w:tab/>
        <w:t>: 2309106053</w:t>
      </w:r>
    </w:p>
    <w:p w14:paraId="4F86191E" w14:textId="55E36A11" w:rsidR="004A713A" w:rsidRDefault="0042448D">
      <w:pPr>
        <w:pBdr>
          <w:top w:val="double" w:sz="6" w:space="1" w:color="auto"/>
          <w:bottom w:val="double" w:sz="6" w:space="1" w:color="auto"/>
        </w:pBdr>
      </w:pPr>
      <w:r>
        <w:t xml:space="preserve">Link demo </w:t>
      </w:r>
      <w:r w:rsidR="00005F5F">
        <w:t>:</w:t>
      </w:r>
      <w:r w:rsidR="00005F5F" w:rsidRPr="00005F5F">
        <w:t xml:space="preserve"> </w:t>
      </w:r>
      <w:hyperlink r:id="rId5" w:history="1">
        <w:r w:rsidR="00005F5F" w:rsidRPr="000226DC">
          <w:rPr>
            <w:rStyle w:val="Hyperlink"/>
          </w:rPr>
          <w:t>https://drive.google.com/file/d/16vUwMC1mJPijkfQIPL2kpZM0XXHYYc-E/view?usp=sharing</w:t>
        </w:r>
      </w:hyperlink>
      <w:r w:rsidR="00005F5F">
        <w:t xml:space="preserve"> </w:t>
      </w:r>
    </w:p>
    <w:p w14:paraId="51094673" w14:textId="53345FBF" w:rsidR="00451B17" w:rsidRDefault="00451B17" w:rsidP="0042448D">
      <w:r w:rsidRPr="00451B17">
        <w:t>Katalog Resep Masakan adalah sebuah aplikasi sederhana berbasis Flutter yang menampilkan daftar beberapa resep makanan dan minuman</w:t>
      </w:r>
      <w:r>
        <w:t>.</w:t>
      </w:r>
    </w:p>
    <w:p w14:paraId="0007D2A0" w14:textId="7CEF0C2E" w:rsidR="00451B17" w:rsidRDefault="00451B17" w:rsidP="0042448D">
      <w:r w:rsidRPr="00451B17">
        <w:t xml:space="preserve">Pada halaman Home, pengguna dapat melihat daftar resep berupa judul, kategori, rating, serta kotak gambar placeholder. Selain itu, tersedia ikon-ikon fitur seperti </w:t>
      </w:r>
      <w:r w:rsidRPr="00451B17">
        <w:rPr>
          <w:i/>
          <w:iCs/>
        </w:rPr>
        <w:t>Tambah Resep, Lihat Semua, Edit/Hapus, dan Cari Resep</w:t>
      </w:r>
      <w:r w:rsidRPr="00451B17">
        <w:t>. Ikon-ikon ini belum memiliki fungsi penuh</w:t>
      </w:r>
    </w:p>
    <w:p w14:paraId="14EEDE0D" w14:textId="44D552F5" w:rsidR="00451B17" w:rsidRPr="00451B17" w:rsidRDefault="00451B17" w:rsidP="0042448D">
      <w:r w:rsidRPr="00451B17">
        <w:t>Pengguna juga dapat menekan tombol “Lihat Detail” untuk membuka halaman Detail Resep. Pada halaman ini, aplikasi menampilkan judul resep, kategori, rating, deskripsi, serta tiga kotak gambar placeholder yang melambangkan foto makanan. Halaman detail juga dilengkapi tombol “Kembali” untuk kembali ke halaman utama.</w:t>
      </w:r>
    </w:p>
    <w:p w14:paraId="23AA6FC9" w14:textId="77AB0079" w:rsidR="00451B17" w:rsidRDefault="00005F5F" w:rsidP="00451B17">
      <w:pPr>
        <w:tabs>
          <w:tab w:val="left" w:pos="2250"/>
        </w:tabs>
        <w:jc w:val="center"/>
        <w:rPr>
          <w:noProof/>
        </w:rPr>
      </w:pPr>
      <w:r w:rsidRPr="00AE47F3">
        <w:rPr>
          <w:noProof/>
        </w:rPr>
        <w:drawing>
          <wp:inline distT="0" distB="0" distL="0" distR="0" wp14:anchorId="7D9E2EB2" wp14:editId="245BFAA3">
            <wp:extent cx="5591175" cy="31432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175" cy="3143250"/>
                    </a:xfrm>
                    <a:prstGeom prst="rect">
                      <a:avLst/>
                    </a:prstGeom>
                    <a:noFill/>
                    <a:ln>
                      <a:noFill/>
                    </a:ln>
                  </pic:spPr>
                </pic:pic>
              </a:graphicData>
            </a:graphic>
          </wp:inline>
        </w:drawing>
      </w:r>
    </w:p>
    <w:p w14:paraId="24344342" w14:textId="77777777" w:rsidR="00451B17" w:rsidRDefault="00451B17" w:rsidP="00451B17">
      <w:pPr>
        <w:tabs>
          <w:tab w:val="left" w:pos="2250"/>
        </w:tabs>
        <w:jc w:val="left"/>
      </w:pPr>
      <w:r>
        <w:t>1. Home Page (Halaman Utama)</w:t>
      </w:r>
    </w:p>
    <w:p w14:paraId="791BEC36" w14:textId="5844B16C" w:rsidR="00451B17" w:rsidRDefault="00451B17" w:rsidP="00451B17">
      <w:pPr>
        <w:tabs>
          <w:tab w:val="left" w:pos="2250"/>
        </w:tabs>
        <w:jc w:val="left"/>
      </w:pPr>
      <w:r>
        <w:t>Halaman utama menampilkan daftar resep masakan.</w:t>
      </w:r>
    </w:p>
    <w:p w14:paraId="57B07BC4" w14:textId="5E576EE0" w:rsidR="00451B17" w:rsidRDefault="00451B17" w:rsidP="00451B17">
      <w:pPr>
        <w:tabs>
          <w:tab w:val="left" w:pos="2250"/>
        </w:tabs>
        <w:jc w:val="left"/>
      </w:pPr>
      <w:r>
        <w:t>Bagian atas terdapat AppBar dengan judul “Katalog Resep” dan ikon Cari Resep.</w:t>
      </w:r>
    </w:p>
    <w:p w14:paraId="2888FCF3" w14:textId="6BC109E3" w:rsidR="00451B17" w:rsidRDefault="00451B17" w:rsidP="00451B17">
      <w:pPr>
        <w:tabs>
          <w:tab w:val="left" w:pos="2250"/>
        </w:tabs>
        <w:jc w:val="left"/>
      </w:pPr>
      <w:r>
        <w:t>Di bawahnya terdapat ikon fitur berupa: Tambah Resep, Lihat Semua, dan Edit Resep. Ikon ini hanya menampilkan popup “Coming Soon ” saat ditekan.</w:t>
      </w:r>
    </w:p>
    <w:p w14:paraId="2A5CBB96" w14:textId="77777777" w:rsidR="00451B17" w:rsidRDefault="00451B17" w:rsidP="00451B17">
      <w:pPr>
        <w:tabs>
          <w:tab w:val="left" w:pos="2250"/>
        </w:tabs>
        <w:jc w:val="left"/>
      </w:pPr>
    </w:p>
    <w:p w14:paraId="735EC462" w14:textId="5B455DC4" w:rsidR="00451B17" w:rsidRDefault="00451B17" w:rsidP="00451B17">
      <w:pPr>
        <w:tabs>
          <w:tab w:val="left" w:pos="2250"/>
        </w:tabs>
        <w:jc w:val="left"/>
      </w:pPr>
      <w:r>
        <w:lastRenderedPageBreak/>
        <w:t>Daftar resep ditampilkan dalam bentuk Container yang berisi:</w:t>
      </w:r>
    </w:p>
    <w:p w14:paraId="064A35F4" w14:textId="19961E8F" w:rsidR="00451B17" w:rsidRDefault="00451B17" w:rsidP="00451B17">
      <w:pPr>
        <w:tabs>
          <w:tab w:val="left" w:pos="2250"/>
        </w:tabs>
        <w:jc w:val="left"/>
      </w:pPr>
      <w:r>
        <w:t>Kotak gambar</w:t>
      </w:r>
      <w:r>
        <w:t xml:space="preserve">, </w:t>
      </w:r>
      <w:r>
        <w:t>Judul resep, kategori, dan rating.</w:t>
      </w:r>
      <w:r>
        <w:t xml:space="preserve"> </w:t>
      </w:r>
      <w:r>
        <w:t>Tombol “Lihat Detail” untuk menuju halaman detail.</w:t>
      </w:r>
    </w:p>
    <w:p w14:paraId="47B7FCF2" w14:textId="77777777" w:rsidR="00451B17" w:rsidRDefault="00451B17" w:rsidP="00451B17">
      <w:pPr>
        <w:tabs>
          <w:tab w:val="left" w:pos="2250"/>
        </w:tabs>
        <w:jc w:val="left"/>
      </w:pPr>
    </w:p>
    <w:p w14:paraId="6CF5D81F" w14:textId="0AE66BC4" w:rsidR="00451B17" w:rsidRDefault="00005F5F" w:rsidP="00451B17">
      <w:pPr>
        <w:tabs>
          <w:tab w:val="left" w:pos="2250"/>
        </w:tabs>
        <w:jc w:val="center"/>
        <w:rPr>
          <w:noProof/>
        </w:rPr>
      </w:pPr>
      <w:r w:rsidRPr="00AE47F3">
        <w:rPr>
          <w:noProof/>
        </w:rPr>
        <w:drawing>
          <wp:inline distT="0" distB="0" distL="0" distR="0" wp14:anchorId="09E4EC0B" wp14:editId="72E3093D">
            <wp:extent cx="5667375" cy="31718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3171825"/>
                    </a:xfrm>
                    <a:prstGeom prst="rect">
                      <a:avLst/>
                    </a:prstGeom>
                    <a:noFill/>
                    <a:ln>
                      <a:noFill/>
                    </a:ln>
                  </pic:spPr>
                </pic:pic>
              </a:graphicData>
            </a:graphic>
          </wp:inline>
        </w:drawing>
      </w:r>
    </w:p>
    <w:p w14:paraId="5F739953" w14:textId="77777777" w:rsidR="00451B17" w:rsidRDefault="00451B17" w:rsidP="00451B17">
      <w:pPr>
        <w:tabs>
          <w:tab w:val="left" w:pos="2250"/>
        </w:tabs>
        <w:jc w:val="left"/>
      </w:pPr>
      <w:r>
        <w:t>2. Detail Page (Halaman Detail Resep)</w:t>
      </w:r>
    </w:p>
    <w:p w14:paraId="70CDEA14" w14:textId="77777777" w:rsidR="00451B17" w:rsidRDefault="00451B17" w:rsidP="00451B17">
      <w:pPr>
        <w:tabs>
          <w:tab w:val="left" w:pos="2250"/>
        </w:tabs>
        <w:jc w:val="left"/>
      </w:pPr>
      <w:r>
        <w:t>Halaman detail menampilkan informasi lengkap dari sebuah resep.</w:t>
      </w:r>
    </w:p>
    <w:p w14:paraId="2699F4CF" w14:textId="77777777" w:rsidR="00451B17" w:rsidRDefault="00451B17" w:rsidP="00451B17">
      <w:pPr>
        <w:tabs>
          <w:tab w:val="left" w:pos="2250"/>
        </w:tabs>
        <w:jc w:val="left"/>
      </w:pPr>
      <w:r>
        <w:t>Bagian atas terdapat AppBar dengan judul nama resep.</w:t>
      </w:r>
    </w:p>
    <w:p w14:paraId="7B516045" w14:textId="77777777" w:rsidR="00451B17" w:rsidRDefault="00451B17" w:rsidP="00451B17">
      <w:pPr>
        <w:tabs>
          <w:tab w:val="left" w:pos="2250"/>
        </w:tabs>
        <w:jc w:val="left"/>
      </w:pPr>
      <w:r>
        <w:t>Isi halaman menggunakan Container yang berisi:</w:t>
      </w:r>
    </w:p>
    <w:p w14:paraId="69599B14" w14:textId="6D68E49B" w:rsidR="00451B17" w:rsidRDefault="00451B17" w:rsidP="00451B17">
      <w:pPr>
        <w:tabs>
          <w:tab w:val="left" w:pos="2250"/>
        </w:tabs>
        <w:jc w:val="left"/>
      </w:pPr>
      <w:r>
        <w:t>3 kotak gambar di bagian atas. Judul resep, kategori, rating, dan deskripsi. Tombol “Kembali” untuk kembali ke halaman utama.</w:t>
      </w:r>
    </w:p>
    <w:p w14:paraId="75B43606" w14:textId="77777777" w:rsidR="00451B17" w:rsidRDefault="00451B17" w:rsidP="00451B17">
      <w:pPr>
        <w:tabs>
          <w:tab w:val="left" w:pos="2250"/>
        </w:tabs>
      </w:pPr>
      <w:r>
        <w:br w:type="page"/>
      </w:r>
    </w:p>
    <w:p w14:paraId="1AF42277" w14:textId="6BE08710" w:rsidR="0042448D" w:rsidRDefault="0042448D" w:rsidP="0042448D">
      <w:r>
        <w:t>import 'package:flutter/material.dart';</w:t>
      </w:r>
    </w:p>
    <w:p w14:paraId="22DAE182" w14:textId="77777777" w:rsidR="0042448D" w:rsidRDefault="0042448D" w:rsidP="0042448D"/>
    <w:p w14:paraId="420A0D7F" w14:textId="77777777" w:rsidR="0042448D" w:rsidRDefault="0042448D" w:rsidP="0042448D">
      <w:r>
        <w:t>void main() {</w:t>
      </w:r>
    </w:p>
    <w:p w14:paraId="16B48FBD" w14:textId="77777777" w:rsidR="0042448D" w:rsidRDefault="0042448D" w:rsidP="0042448D">
      <w:r>
        <w:t xml:space="preserve">  runApp(const MyApp());</w:t>
      </w:r>
    </w:p>
    <w:p w14:paraId="27FB0DE5" w14:textId="77777777" w:rsidR="0042448D" w:rsidRDefault="0042448D" w:rsidP="0042448D">
      <w:r>
        <w:t>}</w:t>
      </w:r>
    </w:p>
    <w:p w14:paraId="6550C190" w14:textId="77777777" w:rsidR="0042448D" w:rsidRDefault="0042448D" w:rsidP="0042448D"/>
    <w:p w14:paraId="661E9411" w14:textId="77777777" w:rsidR="0042448D" w:rsidRDefault="0042448D" w:rsidP="0042448D">
      <w:r>
        <w:t>class MyApp extends StatelessWidget {</w:t>
      </w:r>
    </w:p>
    <w:p w14:paraId="3E233973" w14:textId="77777777" w:rsidR="0042448D" w:rsidRDefault="0042448D" w:rsidP="0042448D">
      <w:r>
        <w:t xml:space="preserve">  const MyApp({super.key});</w:t>
      </w:r>
    </w:p>
    <w:p w14:paraId="685FD27B" w14:textId="77777777" w:rsidR="0042448D" w:rsidRDefault="0042448D" w:rsidP="0042448D"/>
    <w:p w14:paraId="3F1AB37E" w14:textId="77777777" w:rsidR="0042448D" w:rsidRDefault="0042448D" w:rsidP="0042448D">
      <w:r>
        <w:t xml:space="preserve">  @override</w:t>
      </w:r>
    </w:p>
    <w:p w14:paraId="7E64B772" w14:textId="77777777" w:rsidR="0042448D" w:rsidRDefault="0042448D" w:rsidP="0042448D">
      <w:r>
        <w:t xml:space="preserve">  Widget build(BuildContext context) {</w:t>
      </w:r>
    </w:p>
    <w:p w14:paraId="78DE85F9" w14:textId="77777777" w:rsidR="0042448D" w:rsidRDefault="0042448D" w:rsidP="0042448D">
      <w:r>
        <w:t xml:space="preserve">    return MaterialApp(</w:t>
      </w:r>
    </w:p>
    <w:p w14:paraId="0BC6A183" w14:textId="77777777" w:rsidR="0042448D" w:rsidRDefault="0042448D" w:rsidP="0042448D">
      <w:r>
        <w:t xml:space="preserve">      debugShowCheckedModeBanner: false,</w:t>
      </w:r>
    </w:p>
    <w:p w14:paraId="5E2EE266" w14:textId="77777777" w:rsidR="0042448D" w:rsidRDefault="0042448D" w:rsidP="0042448D">
      <w:r>
        <w:t xml:space="preserve">      title: 'Katalog Resep',</w:t>
      </w:r>
    </w:p>
    <w:p w14:paraId="47B04BA8" w14:textId="77777777" w:rsidR="0042448D" w:rsidRDefault="0042448D" w:rsidP="0042448D">
      <w:r>
        <w:t xml:space="preserve">      theme: ThemeData(</w:t>
      </w:r>
    </w:p>
    <w:p w14:paraId="51533563" w14:textId="77777777" w:rsidR="0042448D" w:rsidRDefault="0042448D" w:rsidP="0042448D">
      <w:r>
        <w:t xml:space="preserve">        brightness: Brightness.light,</w:t>
      </w:r>
    </w:p>
    <w:p w14:paraId="0033EA24" w14:textId="77777777" w:rsidR="0042448D" w:rsidRDefault="0042448D" w:rsidP="0042448D">
      <w:r>
        <w:t xml:space="preserve">        scaffoldBackgroundColor: Colors.white,</w:t>
      </w:r>
    </w:p>
    <w:p w14:paraId="62AA0C04" w14:textId="77777777" w:rsidR="0042448D" w:rsidRDefault="0042448D" w:rsidP="0042448D">
      <w:r>
        <w:t xml:space="preserve">        appBarTheme: const AppBarTheme(</w:t>
      </w:r>
    </w:p>
    <w:p w14:paraId="309BE45A" w14:textId="77777777" w:rsidR="0042448D" w:rsidRDefault="0042448D" w:rsidP="0042448D">
      <w:r>
        <w:t xml:space="preserve">          backgroundColor: Colors.black,</w:t>
      </w:r>
    </w:p>
    <w:p w14:paraId="67940BF6" w14:textId="77777777" w:rsidR="0042448D" w:rsidRDefault="0042448D" w:rsidP="0042448D">
      <w:r>
        <w:t xml:space="preserve">          foregroundColor: Colors.white,</w:t>
      </w:r>
    </w:p>
    <w:p w14:paraId="359BD035" w14:textId="77777777" w:rsidR="0042448D" w:rsidRDefault="0042448D" w:rsidP="0042448D">
      <w:r>
        <w:t xml:space="preserve">        ),</w:t>
      </w:r>
    </w:p>
    <w:p w14:paraId="358F540D" w14:textId="77777777" w:rsidR="0042448D" w:rsidRDefault="0042448D" w:rsidP="0042448D">
      <w:r>
        <w:t xml:space="preserve">      ),</w:t>
      </w:r>
    </w:p>
    <w:p w14:paraId="5698458C" w14:textId="77777777" w:rsidR="0042448D" w:rsidRDefault="0042448D" w:rsidP="0042448D">
      <w:r>
        <w:t xml:space="preserve">      home: const HomePage(),</w:t>
      </w:r>
    </w:p>
    <w:p w14:paraId="2AB0E8FF" w14:textId="77777777" w:rsidR="0042448D" w:rsidRDefault="0042448D" w:rsidP="0042448D">
      <w:r>
        <w:t xml:space="preserve">    );</w:t>
      </w:r>
    </w:p>
    <w:p w14:paraId="5FE75002" w14:textId="77777777" w:rsidR="0042448D" w:rsidRDefault="0042448D" w:rsidP="0042448D">
      <w:r>
        <w:t xml:space="preserve">  }</w:t>
      </w:r>
    </w:p>
    <w:p w14:paraId="47F5409B" w14:textId="77777777" w:rsidR="0042448D" w:rsidRDefault="0042448D" w:rsidP="0042448D">
      <w:r>
        <w:t>}</w:t>
      </w:r>
    </w:p>
    <w:p w14:paraId="26BC5905" w14:textId="77777777" w:rsidR="0042448D" w:rsidRDefault="0042448D" w:rsidP="0042448D"/>
    <w:p w14:paraId="22AFDF13" w14:textId="77777777" w:rsidR="0042448D" w:rsidRDefault="0042448D" w:rsidP="0042448D">
      <w:r>
        <w:t>class HomePage extends StatelessWidget {</w:t>
      </w:r>
    </w:p>
    <w:p w14:paraId="500D8F9A" w14:textId="77777777" w:rsidR="0042448D" w:rsidRDefault="0042448D" w:rsidP="0042448D">
      <w:r>
        <w:t xml:space="preserve">  const HomePage({super.key});</w:t>
      </w:r>
    </w:p>
    <w:p w14:paraId="334AED86" w14:textId="77777777" w:rsidR="0042448D" w:rsidRDefault="0042448D" w:rsidP="0042448D"/>
    <w:p w14:paraId="5C86FAB4" w14:textId="77777777" w:rsidR="0042448D" w:rsidRDefault="0042448D" w:rsidP="0042448D">
      <w:r>
        <w:t xml:space="preserve">  void showComingSoon(BuildContext context, String fitur) {</w:t>
      </w:r>
    </w:p>
    <w:p w14:paraId="414CC11A" w14:textId="77777777" w:rsidR="0042448D" w:rsidRDefault="0042448D" w:rsidP="0042448D">
      <w:r>
        <w:t xml:space="preserve">    showDialog(</w:t>
      </w:r>
    </w:p>
    <w:p w14:paraId="3898E9FF" w14:textId="77777777" w:rsidR="0042448D" w:rsidRDefault="0042448D" w:rsidP="0042448D">
      <w:r>
        <w:t xml:space="preserve">      context: context,</w:t>
      </w:r>
    </w:p>
    <w:p w14:paraId="5D55B686" w14:textId="77777777" w:rsidR="0042448D" w:rsidRDefault="0042448D" w:rsidP="0042448D">
      <w:r>
        <w:t xml:space="preserve">      builder: (ctx) =&gt; AlertDialog(</w:t>
      </w:r>
    </w:p>
    <w:p w14:paraId="3C48192F" w14:textId="77777777" w:rsidR="0042448D" w:rsidRDefault="0042448D" w:rsidP="0042448D">
      <w:r>
        <w:t xml:space="preserve">        title: Text("Fitur $fitur"),</w:t>
      </w:r>
    </w:p>
    <w:p w14:paraId="34FAE622" w14:textId="77777777" w:rsidR="0042448D" w:rsidRDefault="0042448D" w:rsidP="0042448D">
      <w:r>
        <w:t xml:space="preserve">        content: const Text("Coming Soon </w:t>
      </w:r>
      <w:r>
        <w:rPr>
          <w:rFonts w:ascii="Segoe UI Emoji" w:hAnsi="Segoe UI Emoji" w:cs="Segoe UI Emoji"/>
        </w:rPr>
        <w:t>🚧</w:t>
      </w:r>
      <w:r>
        <w:t>"),</w:t>
      </w:r>
    </w:p>
    <w:p w14:paraId="185B79D3" w14:textId="77777777" w:rsidR="0042448D" w:rsidRDefault="0042448D" w:rsidP="0042448D">
      <w:r>
        <w:t xml:space="preserve">        actions: [</w:t>
      </w:r>
    </w:p>
    <w:p w14:paraId="085D5478" w14:textId="77777777" w:rsidR="0042448D" w:rsidRDefault="0042448D" w:rsidP="0042448D">
      <w:r>
        <w:t xml:space="preserve">          TextButton(</w:t>
      </w:r>
    </w:p>
    <w:p w14:paraId="7F7E37A3" w14:textId="77777777" w:rsidR="0042448D" w:rsidRDefault="0042448D" w:rsidP="0042448D">
      <w:r>
        <w:t xml:space="preserve">            onPressed: () =&gt; Navigator.pop(ctx),</w:t>
      </w:r>
    </w:p>
    <w:p w14:paraId="28296353" w14:textId="77777777" w:rsidR="0042448D" w:rsidRDefault="0042448D" w:rsidP="0042448D">
      <w:r>
        <w:t xml:space="preserve">            child: const Text("OK"),</w:t>
      </w:r>
    </w:p>
    <w:p w14:paraId="56D42B69" w14:textId="77777777" w:rsidR="0042448D" w:rsidRDefault="0042448D" w:rsidP="0042448D">
      <w:r>
        <w:t xml:space="preserve">          ),</w:t>
      </w:r>
    </w:p>
    <w:p w14:paraId="24924731" w14:textId="77777777" w:rsidR="0042448D" w:rsidRDefault="0042448D" w:rsidP="0042448D">
      <w:r>
        <w:t xml:space="preserve">        ],</w:t>
      </w:r>
    </w:p>
    <w:p w14:paraId="1AC1F9CC" w14:textId="77777777" w:rsidR="0042448D" w:rsidRDefault="0042448D" w:rsidP="0042448D">
      <w:r>
        <w:t xml:space="preserve">      ),</w:t>
      </w:r>
    </w:p>
    <w:p w14:paraId="1E98B62B" w14:textId="77777777" w:rsidR="0042448D" w:rsidRDefault="0042448D" w:rsidP="0042448D">
      <w:r>
        <w:t xml:space="preserve">    );</w:t>
      </w:r>
    </w:p>
    <w:p w14:paraId="639145CB" w14:textId="77777777" w:rsidR="0042448D" w:rsidRDefault="0042448D" w:rsidP="0042448D">
      <w:r>
        <w:t xml:space="preserve">  }</w:t>
      </w:r>
    </w:p>
    <w:p w14:paraId="572F6319" w14:textId="77777777" w:rsidR="0042448D" w:rsidRDefault="0042448D" w:rsidP="0042448D"/>
    <w:p w14:paraId="4FF99491" w14:textId="77777777" w:rsidR="0042448D" w:rsidRDefault="0042448D" w:rsidP="0042448D">
      <w:r>
        <w:t xml:space="preserve">  Widget resepItem(BuildContext context, String judul, String kategori,</w:t>
      </w:r>
    </w:p>
    <w:p w14:paraId="34C55A64" w14:textId="77777777" w:rsidR="0042448D" w:rsidRDefault="0042448D" w:rsidP="0042448D">
      <w:r>
        <w:t xml:space="preserve">      String rating, String deskripsi) {</w:t>
      </w:r>
    </w:p>
    <w:p w14:paraId="12296E65" w14:textId="77777777" w:rsidR="0042448D" w:rsidRDefault="0042448D" w:rsidP="0042448D">
      <w:r>
        <w:t xml:space="preserve">    return Container(</w:t>
      </w:r>
    </w:p>
    <w:p w14:paraId="5A7CD7C8" w14:textId="77777777" w:rsidR="0042448D" w:rsidRDefault="0042448D" w:rsidP="0042448D">
      <w:r>
        <w:t xml:space="preserve">      width: 320,</w:t>
      </w:r>
    </w:p>
    <w:p w14:paraId="026EEB40" w14:textId="77777777" w:rsidR="0042448D" w:rsidRDefault="0042448D" w:rsidP="0042448D">
      <w:r>
        <w:t xml:space="preserve">      margin: const EdgeInsets.all(12),</w:t>
      </w:r>
    </w:p>
    <w:p w14:paraId="7443B6AF" w14:textId="77777777" w:rsidR="0042448D" w:rsidRDefault="0042448D" w:rsidP="0042448D">
      <w:r>
        <w:t xml:space="preserve">      padding: const EdgeInsets.all(14),</w:t>
      </w:r>
    </w:p>
    <w:p w14:paraId="64C45FDF" w14:textId="77777777" w:rsidR="0042448D" w:rsidRDefault="0042448D" w:rsidP="0042448D">
      <w:r>
        <w:t xml:space="preserve">      decoration: BoxDecoration(</w:t>
      </w:r>
    </w:p>
    <w:p w14:paraId="5C9EC800" w14:textId="77777777" w:rsidR="0042448D" w:rsidRDefault="0042448D" w:rsidP="0042448D">
      <w:r>
        <w:lastRenderedPageBreak/>
        <w:t xml:space="preserve">        color: Colors.grey[200],</w:t>
      </w:r>
    </w:p>
    <w:p w14:paraId="526B879C" w14:textId="77777777" w:rsidR="0042448D" w:rsidRDefault="0042448D" w:rsidP="0042448D">
      <w:r>
        <w:t xml:space="preserve">        border: Border.all(color: Colors.grey[700]!, width: 2),</w:t>
      </w:r>
    </w:p>
    <w:p w14:paraId="023E3CD3" w14:textId="77777777" w:rsidR="0042448D" w:rsidRDefault="0042448D" w:rsidP="0042448D">
      <w:r>
        <w:t xml:space="preserve">        borderRadius: BorderRadius.circular(8),</w:t>
      </w:r>
    </w:p>
    <w:p w14:paraId="28B01344" w14:textId="77777777" w:rsidR="0042448D" w:rsidRDefault="0042448D" w:rsidP="0042448D">
      <w:r>
        <w:t xml:space="preserve">      ),</w:t>
      </w:r>
    </w:p>
    <w:p w14:paraId="05DFDC6B" w14:textId="77777777" w:rsidR="0042448D" w:rsidRDefault="0042448D" w:rsidP="0042448D">
      <w:r>
        <w:t xml:space="preserve">      child: Column(</w:t>
      </w:r>
    </w:p>
    <w:p w14:paraId="7817AEA3" w14:textId="77777777" w:rsidR="0042448D" w:rsidRDefault="0042448D" w:rsidP="0042448D">
      <w:r>
        <w:t xml:space="preserve">        crossAxisAlignment: CrossAxisAlignment.start,</w:t>
      </w:r>
    </w:p>
    <w:p w14:paraId="3F93A524" w14:textId="77777777" w:rsidR="0042448D" w:rsidRDefault="0042448D" w:rsidP="0042448D">
      <w:r>
        <w:t xml:space="preserve">        children: [</w:t>
      </w:r>
    </w:p>
    <w:p w14:paraId="1E332EB8" w14:textId="77777777" w:rsidR="0042448D" w:rsidRDefault="0042448D" w:rsidP="0042448D">
      <w:r>
        <w:t xml:space="preserve">          Container(</w:t>
      </w:r>
    </w:p>
    <w:p w14:paraId="2C941E1D" w14:textId="77777777" w:rsidR="0042448D" w:rsidRDefault="0042448D" w:rsidP="0042448D">
      <w:r>
        <w:t xml:space="preserve">            height: 120,</w:t>
      </w:r>
    </w:p>
    <w:p w14:paraId="49540D22" w14:textId="77777777" w:rsidR="0042448D" w:rsidRDefault="0042448D" w:rsidP="0042448D">
      <w:r>
        <w:t xml:space="preserve">            color: Colors.grey[400],</w:t>
      </w:r>
    </w:p>
    <w:p w14:paraId="3888BFF2" w14:textId="77777777" w:rsidR="0042448D" w:rsidRDefault="0042448D" w:rsidP="0042448D">
      <w:r>
        <w:t xml:space="preserve">          ),</w:t>
      </w:r>
    </w:p>
    <w:p w14:paraId="713884A6" w14:textId="77777777" w:rsidR="0042448D" w:rsidRDefault="0042448D" w:rsidP="0042448D">
      <w:r>
        <w:t xml:space="preserve">          const SizedBox(height: 8),</w:t>
      </w:r>
    </w:p>
    <w:p w14:paraId="2045B710" w14:textId="77777777" w:rsidR="0042448D" w:rsidRDefault="0042448D" w:rsidP="0042448D">
      <w:r>
        <w:t xml:space="preserve">          Text(</w:t>
      </w:r>
    </w:p>
    <w:p w14:paraId="2D8CA3E0" w14:textId="77777777" w:rsidR="0042448D" w:rsidRDefault="0042448D" w:rsidP="0042448D">
      <w:r>
        <w:t xml:space="preserve">            judul,</w:t>
      </w:r>
    </w:p>
    <w:p w14:paraId="077791A9" w14:textId="77777777" w:rsidR="0042448D" w:rsidRDefault="0042448D" w:rsidP="0042448D">
      <w:r>
        <w:t xml:space="preserve">            style: const TextStyle(fontSize: 18, fontWeight: FontWeight.bold),</w:t>
      </w:r>
    </w:p>
    <w:p w14:paraId="111BA63D" w14:textId="77777777" w:rsidR="0042448D" w:rsidRDefault="0042448D" w:rsidP="0042448D">
      <w:r>
        <w:t xml:space="preserve">          ),</w:t>
      </w:r>
    </w:p>
    <w:p w14:paraId="6CC51B38" w14:textId="77777777" w:rsidR="0042448D" w:rsidRDefault="0042448D" w:rsidP="0042448D">
      <w:r>
        <w:t xml:space="preserve">          const SizedBox(height: 6),</w:t>
      </w:r>
    </w:p>
    <w:p w14:paraId="60B221DC" w14:textId="77777777" w:rsidR="0042448D" w:rsidRDefault="0042448D" w:rsidP="0042448D">
      <w:r>
        <w:t xml:space="preserve">          Row(</w:t>
      </w:r>
    </w:p>
    <w:p w14:paraId="2CC9F221" w14:textId="77777777" w:rsidR="0042448D" w:rsidRDefault="0042448D" w:rsidP="0042448D">
      <w:r>
        <w:t xml:space="preserve">            mainAxisAlignment: MainAxisAlignment.spaceBetween,</w:t>
      </w:r>
    </w:p>
    <w:p w14:paraId="5A5AA378" w14:textId="77777777" w:rsidR="0042448D" w:rsidRDefault="0042448D" w:rsidP="0042448D">
      <w:r>
        <w:t xml:space="preserve">            children: [</w:t>
      </w:r>
    </w:p>
    <w:p w14:paraId="623E175F" w14:textId="77777777" w:rsidR="0042448D" w:rsidRDefault="0042448D" w:rsidP="0042448D">
      <w:r>
        <w:t xml:space="preserve">              Text("Kategori: $kategori"),</w:t>
      </w:r>
    </w:p>
    <w:p w14:paraId="03137D1E" w14:textId="77777777" w:rsidR="0042448D" w:rsidRDefault="0042448D" w:rsidP="0042448D">
      <w:r>
        <w:t xml:space="preserve">              Text(rating),</w:t>
      </w:r>
    </w:p>
    <w:p w14:paraId="1DB3A711" w14:textId="77777777" w:rsidR="0042448D" w:rsidRDefault="0042448D" w:rsidP="0042448D">
      <w:r>
        <w:t xml:space="preserve">            ],</w:t>
      </w:r>
    </w:p>
    <w:p w14:paraId="101CEF61" w14:textId="77777777" w:rsidR="0042448D" w:rsidRDefault="0042448D" w:rsidP="0042448D">
      <w:r>
        <w:t xml:space="preserve">          ),</w:t>
      </w:r>
    </w:p>
    <w:p w14:paraId="41180932" w14:textId="77777777" w:rsidR="0042448D" w:rsidRDefault="0042448D" w:rsidP="0042448D">
      <w:r>
        <w:t xml:space="preserve">          const SizedBox(height: 8),</w:t>
      </w:r>
    </w:p>
    <w:p w14:paraId="52259C67" w14:textId="77777777" w:rsidR="0042448D" w:rsidRDefault="0042448D" w:rsidP="0042448D">
      <w:r>
        <w:t xml:space="preserve">          GestureDetector(</w:t>
      </w:r>
    </w:p>
    <w:p w14:paraId="07EE0213" w14:textId="77777777" w:rsidR="0042448D" w:rsidRDefault="0042448D" w:rsidP="0042448D">
      <w:r>
        <w:t xml:space="preserve">            onTap: () {</w:t>
      </w:r>
    </w:p>
    <w:p w14:paraId="50D24088" w14:textId="77777777" w:rsidR="0042448D" w:rsidRDefault="0042448D" w:rsidP="0042448D">
      <w:r>
        <w:lastRenderedPageBreak/>
        <w:t xml:space="preserve">              Navigator.push(</w:t>
      </w:r>
    </w:p>
    <w:p w14:paraId="2D029300" w14:textId="77777777" w:rsidR="0042448D" w:rsidRDefault="0042448D" w:rsidP="0042448D">
      <w:r>
        <w:t xml:space="preserve">                context,</w:t>
      </w:r>
    </w:p>
    <w:p w14:paraId="56CE2890" w14:textId="77777777" w:rsidR="0042448D" w:rsidRDefault="0042448D" w:rsidP="0042448D">
      <w:r>
        <w:t xml:space="preserve">                MaterialPageRoute(</w:t>
      </w:r>
    </w:p>
    <w:p w14:paraId="3DF6F3AE" w14:textId="77777777" w:rsidR="0042448D" w:rsidRDefault="0042448D" w:rsidP="0042448D">
      <w:r>
        <w:t xml:space="preserve">                  builder: (_) =&gt; DetailPage(</w:t>
      </w:r>
    </w:p>
    <w:p w14:paraId="45EF2C1C" w14:textId="77777777" w:rsidR="0042448D" w:rsidRDefault="0042448D" w:rsidP="0042448D">
      <w:r>
        <w:t xml:space="preserve">                    judul: judul,</w:t>
      </w:r>
    </w:p>
    <w:p w14:paraId="037BF61B" w14:textId="77777777" w:rsidR="0042448D" w:rsidRDefault="0042448D" w:rsidP="0042448D">
      <w:r>
        <w:t xml:space="preserve">                    kategori: kategori,</w:t>
      </w:r>
    </w:p>
    <w:p w14:paraId="459D2BAC" w14:textId="77777777" w:rsidR="0042448D" w:rsidRDefault="0042448D" w:rsidP="0042448D">
      <w:r>
        <w:t xml:space="preserve">                    rating: rating,</w:t>
      </w:r>
    </w:p>
    <w:p w14:paraId="39A1325D" w14:textId="77777777" w:rsidR="0042448D" w:rsidRDefault="0042448D" w:rsidP="0042448D">
      <w:r>
        <w:t xml:space="preserve">                    deskripsi: deskripsi,</w:t>
      </w:r>
    </w:p>
    <w:p w14:paraId="7815DB32" w14:textId="77777777" w:rsidR="0042448D" w:rsidRDefault="0042448D" w:rsidP="0042448D">
      <w:r>
        <w:t xml:space="preserve">                  ),</w:t>
      </w:r>
    </w:p>
    <w:p w14:paraId="7986FCF4" w14:textId="77777777" w:rsidR="0042448D" w:rsidRDefault="0042448D" w:rsidP="0042448D">
      <w:r>
        <w:t xml:space="preserve">                ),</w:t>
      </w:r>
    </w:p>
    <w:p w14:paraId="4AA31D24" w14:textId="77777777" w:rsidR="0042448D" w:rsidRDefault="0042448D" w:rsidP="0042448D">
      <w:r>
        <w:t xml:space="preserve">              );</w:t>
      </w:r>
    </w:p>
    <w:p w14:paraId="6EA1DBB2" w14:textId="77777777" w:rsidR="0042448D" w:rsidRDefault="0042448D" w:rsidP="0042448D">
      <w:r>
        <w:t xml:space="preserve">            },</w:t>
      </w:r>
    </w:p>
    <w:p w14:paraId="527631E6" w14:textId="77777777" w:rsidR="0042448D" w:rsidRDefault="0042448D" w:rsidP="0042448D">
      <w:r>
        <w:t xml:space="preserve">            child: Container(</w:t>
      </w:r>
    </w:p>
    <w:p w14:paraId="1B6536AC" w14:textId="77777777" w:rsidR="0042448D" w:rsidRDefault="0042448D" w:rsidP="0042448D">
      <w:r>
        <w:t xml:space="preserve">              padding: const EdgeInsets.all(8),</w:t>
      </w:r>
    </w:p>
    <w:p w14:paraId="14EF3077" w14:textId="77777777" w:rsidR="0042448D" w:rsidRDefault="0042448D" w:rsidP="0042448D">
      <w:r>
        <w:t xml:space="preserve">              alignment: Alignment.center,</w:t>
      </w:r>
    </w:p>
    <w:p w14:paraId="3722FFC0" w14:textId="77777777" w:rsidR="0042448D" w:rsidRDefault="0042448D" w:rsidP="0042448D">
      <w:r>
        <w:t xml:space="preserve">              color: Colors.grey[800],</w:t>
      </w:r>
    </w:p>
    <w:p w14:paraId="54BA3D45" w14:textId="77777777" w:rsidR="0042448D" w:rsidRDefault="0042448D" w:rsidP="0042448D">
      <w:r>
        <w:t xml:space="preserve">              child: const Text(</w:t>
      </w:r>
    </w:p>
    <w:p w14:paraId="07CD55B7" w14:textId="77777777" w:rsidR="0042448D" w:rsidRDefault="0042448D" w:rsidP="0042448D">
      <w:r>
        <w:t xml:space="preserve">                "Lihat Detail",</w:t>
      </w:r>
    </w:p>
    <w:p w14:paraId="6B5DF231" w14:textId="77777777" w:rsidR="0042448D" w:rsidRDefault="0042448D" w:rsidP="0042448D">
      <w:r>
        <w:t xml:space="preserve">                style: TextStyle(color: Colors.white),</w:t>
      </w:r>
    </w:p>
    <w:p w14:paraId="0E214228" w14:textId="77777777" w:rsidR="0042448D" w:rsidRDefault="0042448D" w:rsidP="0042448D">
      <w:r>
        <w:t xml:space="preserve">              ),</w:t>
      </w:r>
    </w:p>
    <w:p w14:paraId="2CF3B1DA" w14:textId="77777777" w:rsidR="0042448D" w:rsidRDefault="0042448D" w:rsidP="0042448D">
      <w:r>
        <w:t xml:space="preserve">            ),</w:t>
      </w:r>
    </w:p>
    <w:p w14:paraId="1BFAD050" w14:textId="77777777" w:rsidR="0042448D" w:rsidRDefault="0042448D" w:rsidP="0042448D">
      <w:r>
        <w:t xml:space="preserve">          ),</w:t>
      </w:r>
    </w:p>
    <w:p w14:paraId="001657EC" w14:textId="77777777" w:rsidR="0042448D" w:rsidRDefault="0042448D" w:rsidP="0042448D">
      <w:r>
        <w:t xml:space="preserve">        ],</w:t>
      </w:r>
    </w:p>
    <w:p w14:paraId="74379774" w14:textId="77777777" w:rsidR="0042448D" w:rsidRDefault="0042448D" w:rsidP="0042448D">
      <w:r>
        <w:t xml:space="preserve">      ),</w:t>
      </w:r>
    </w:p>
    <w:p w14:paraId="13BA291E" w14:textId="77777777" w:rsidR="0042448D" w:rsidRDefault="0042448D" w:rsidP="0042448D">
      <w:r>
        <w:t xml:space="preserve">    );</w:t>
      </w:r>
    </w:p>
    <w:p w14:paraId="67C81B45" w14:textId="77777777" w:rsidR="0042448D" w:rsidRDefault="0042448D" w:rsidP="0042448D">
      <w:r>
        <w:t xml:space="preserve">  }</w:t>
      </w:r>
    </w:p>
    <w:p w14:paraId="02CB08D3" w14:textId="77777777" w:rsidR="0042448D" w:rsidRDefault="0042448D" w:rsidP="0042448D"/>
    <w:p w14:paraId="421E4990" w14:textId="77777777" w:rsidR="0042448D" w:rsidRDefault="0042448D" w:rsidP="0042448D">
      <w:r>
        <w:lastRenderedPageBreak/>
        <w:t xml:space="preserve">  @override</w:t>
      </w:r>
    </w:p>
    <w:p w14:paraId="1EF8FB06" w14:textId="77777777" w:rsidR="0042448D" w:rsidRDefault="0042448D" w:rsidP="0042448D">
      <w:r>
        <w:t xml:space="preserve">  Widget build(BuildContext context) {</w:t>
      </w:r>
    </w:p>
    <w:p w14:paraId="50C2DA43" w14:textId="77777777" w:rsidR="0042448D" w:rsidRDefault="0042448D" w:rsidP="0042448D">
      <w:r>
        <w:t xml:space="preserve">    return Scaffold(</w:t>
      </w:r>
    </w:p>
    <w:p w14:paraId="5E3C284F" w14:textId="77777777" w:rsidR="0042448D" w:rsidRDefault="0042448D" w:rsidP="0042448D">
      <w:r>
        <w:t xml:space="preserve">      appBar: AppBar(</w:t>
      </w:r>
    </w:p>
    <w:p w14:paraId="44E35516" w14:textId="77777777" w:rsidR="0042448D" w:rsidRDefault="0042448D" w:rsidP="0042448D">
      <w:r>
        <w:t xml:space="preserve">        title: const Text("Katalog Resep"),</w:t>
      </w:r>
    </w:p>
    <w:p w14:paraId="60440688" w14:textId="77777777" w:rsidR="0042448D" w:rsidRDefault="0042448D" w:rsidP="0042448D">
      <w:r>
        <w:t xml:space="preserve">        centerTitle: true,</w:t>
      </w:r>
    </w:p>
    <w:p w14:paraId="2CBB6B92" w14:textId="77777777" w:rsidR="0042448D" w:rsidRDefault="0042448D" w:rsidP="0042448D">
      <w:r>
        <w:t xml:space="preserve">        actions: [</w:t>
      </w:r>
    </w:p>
    <w:p w14:paraId="2D1A838D" w14:textId="77777777" w:rsidR="0042448D" w:rsidRDefault="0042448D" w:rsidP="0042448D">
      <w:r>
        <w:t xml:space="preserve">          IconButton(</w:t>
      </w:r>
    </w:p>
    <w:p w14:paraId="6D3584F2" w14:textId="77777777" w:rsidR="0042448D" w:rsidRDefault="0042448D" w:rsidP="0042448D">
      <w:r>
        <w:t xml:space="preserve">            onPressed: () =&gt; showComingSoon(context, "Cari Resep"),</w:t>
      </w:r>
    </w:p>
    <w:p w14:paraId="393A381E" w14:textId="77777777" w:rsidR="0042448D" w:rsidRDefault="0042448D" w:rsidP="0042448D">
      <w:r>
        <w:t xml:space="preserve">            icon: const Icon(Icons.search),</w:t>
      </w:r>
    </w:p>
    <w:p w14:paraId="330FB6AF" w14:textId="0987A8A6" w:rsidR="0042448D" w:rsidRDefault="0042448D" w:rsidP="0042448D">
      <w:r>
        <w:t xml:space="preserve">          ),</w:t>
      </w:r>
    </w:p>
    <w:sectPr w:rsidR="0042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48D"/>
    <w:rsid w:val="00005F5F"/>
    <w:rsid w:val="00094500"/>
    <w:rsid w:val="000A3582"/>
    <w:rsid w:val="000D38F0"/>
    <w:rsid w:val="00280CB8"/>
    <w:rsid w:val="003D5198"/>
    <w:rsid w:val="0042448D"/>
    <w:rsid w:val="00451B17"/>
    <w:rsid w:val="004A0794"/>
    <w:rsid w:val="004A713A"/>
    <w:rsid w:val="004E2DFD"/>
    <w:rsid w:val="006C4CC7"/>
    <w:rsid w:val="00B72312"/>
    <w:rsid w:val="00BB250A"/>
    <w:rsid w:val="00BD54A5"/>
    <w:rsid w:val="00C71916"/>
    <w:rsid w:val="00C769C7"/>
    <w:rsid w:val="00DA7A51"/>
    <w:rsid w:val="00FF5F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2714"/>
  <w15:chartTrackingRefBased/>
  <w15:docId w15:val="{3372661E-0A66-43AE-A9AB-2BC9800F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CC7"/>
    <w:pPr>
      <w:spacing w:after="160" w:line="278" w:lineRule="auto"/>
      <w:jc w:val="both"/>
    </w:pPr>
    <w:rPr>
      <w:rFonts w:ascii="Times New Roman" w:hAnsi="Times New Roman"/>
      <w:kern w:val="2"/>
      <w:sz w:val="24"/>
      <w:szCs w:val="24"/>
      <w:lang w:val="en-US" w:eastAsia="en-US"/>
    </w:rPr>
  </w:style>
  <w:style w:type="paragraph" w:styleId="Heading1">
    <w:name w:val="heading 1"/>
    <w:basedOn w:val="Normal"/>
    <w:next w:val="Normal"/>
    <w:link w:val="Heading1Char"/>
    <w:uiPriority w:val="9"/>
    <w:qFormat/>
    <w:rsid w:val="004A713A"/>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link w:val="Heading2Char"/>
    <w:uiPriority w:val="9"/>
    <w:semiHidden/>
    <w:unhideWhenUsed/>
    <w:qFormat/>
    <w:rsid w:val="004A713A"/>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link w:val="Heading3Char"/>
    <w:uiPriority w:val="9"/>
    <w:semiHidden/>
    <w:unhideWhenUsed/>
    <w:qFormat/>
    <w:rsid w:val="004A713A"/>
    <w:pPr>
      <w:keepNext/>
      <w:keepLines/>
      <w:spacing w:before="160" w:after="80"/>
      <w:outlineLvl w:val="2"/>
    </w:pPr>
    <w:rPr>
      <w:rFonts w:ascii="Aptos" w:eastAsia="Times New Roman" w:hAnsi="Aptos"/>
      <w:color w:val="0F4761"/>
      <w:sz w:val="28"/>
      <w:szCs w:val="28"/>
    </w:rPr>
  </w:style>
  <w:style w:type="paragraph" w:styleId="Heading4">
    <w:name w:val="heading 4"/>
    <w:basedOn w:val="Normal"/>
    <w:next w:val="Normal"/>
    <w:link w:val="Heading4Char"/>
    <w:uiPriority w:val="9"/>
    <w:semiHidden/>
    <w:unhideWhenUsed/>
    <w:qFormat/>
    <w:rsid w:val="004A713A"/>
    <w:pPr>
      <w:keepNext/>
      <w:keepLines/>
      <w:spacing w:before="80" w:after="40"/>
      <w:outlineLvl w:val="3"/>
    </w:pPr>
    <w:rPr>
      <w:rFonts w:ascii="Aptos" w:eastAsia="Times New Roman" w:hAnsi="Aptos"/>
      <w:i/>
      <w:iCs/>
      <w:color w:val="0F4761"/>
    </w:rPr>
  </w:style>
  <w:style w:type="paragraph" w:styleId="Heading5">
    <w:name w:val="heading 5"/>
    <w:basedOn w:val="Normal"/>
    <w:next w:val="Normal"/>
    <w:link w:val="Heading5Char"/>
    <w:uiPriority w:val="9"/>
    <w:semiHidden/>
    <w:unhideWhenUsed/>
    <w:qFormat/>
    <w:rsid w:val="004A713A"/>
    <w:pPr>
      <w:keepNext/>
      <w:keepLines/>
      <w:spacing w:before="80" w:after="40"/>
      <w:outlineLvl w:val="4"/>
    </w:pPr>
    <w:rPr>
      <w:rFonts w:ascii="Aptos" w:eastAsia="Times New Roman" w:hAnsi="Aptos"/>
      <w:color w:val="0F4761"/>
    </w:rPr>
  </w:style>
  <w:style w:type="paragraph" w:styleId="Heading6">
    <w:name w:val="heading 6"/>
    <w:basedOn w:val="Normal"/>
    <w:next w:val="Normal"/>
    <w:link w:val="Heading6Char"/>
    <w:uiPriority w:val="9"/>
    <w:semiHidden/>
    <w:unhideWhenUsed/>
    <w:qFormat/>
    <w:rsid w:val="004A713A"/>
    <w:pPr>
      <w:keepNext/>
      <w:keepLines/>
      <w:spacing w:before="40" w:after="0"/>
      <w:outlineLvl w:val="5"/>
    </w:pPr>
    <w:rPr>
      <w:rFonts w:ascii="Aptos" w:eastAsia="Times New Roman" w:hAnsi="Aptos"/>
      <w:i/>
      <w:iCs/>
      <w:color w:val="595959"/>
    </w:rPr>
  </w:style>
  <w:style w:type="paragraph" w:styleId="Heading7">
    <w:name w:val="heading 7"/>
    <w:basedOn w:val="Normal"/>
    <w:next w:val="Normal"/>
    <w:link w:val="Heading7Char"/>
    <w:uiPriority w:val="9"/>
    <w:semiHidden/>
    <w:unhideWhenUsed/>
    <w:qFormat/>
    <w:rsid w:val="004A713A"/>
    <w:pPr>
      <w:keepNext/>
      <w:keepLines/>
      <w:spacing w:before="40" w:after="0"/>
      <w:outlineLvl w:val="6"/>
    </w:pPr>
    <w:rPr>
      <w:rFonts w:ascii="Aptos" w:eastAsia="Times New Roman" w:hAnsi="Aptos"/>
      <w:color w:val="595959"/>
    </w:rPr>
  </w:style>
  <w:style w:type="paragraph" w:styleId="Heading8">
    <w:name w:val="heading 8"/>
    <w:basedOn w:val="Normal"/>
    <w:next w:val="Normal"/>
    <w:link w:val="Heading8Char"/>
    <w:uiPriority w:val="9"/>
    <w:semiHidden/>
    <w:unhideWhenUsed/>
    <w:qFormat/>
    <w:rsid w:val="004A713A"/>
    <w:pPr>
      <w:keepNext/>
      <w:keepLines/>
      <w:spacing w:after="0"/>
      <w:outlineLvl w:val="7"/>
    </w:pPr>
    <w:rPr>
      <w:rFonts w:ascii="Aptos" w:eastAsia="Times New Roman" w:hAnsi="Aptos"/>
      <w:i/>
      <w:iCs/>
      <w:color w:val="272727"/>
    </w:rPr>
  </w:style>
  <w:style w:type="paragraph" w:styleId="Heading9">
    <w:name w:val="heading 9"/>
    <w:basedOn w:val="Normal"/>
    <w:next w:val="Normal"/>
    <w:link w:val="Heading9Char"/>
    <w:uiPriority w:val="9"/>
    <w:semiHidden/>
    <w:unhideWhenUsed/>
    <w:qFormat/>
    <w:rsid w:val="004A713A"/>
    <w:pPr>
      <w:keepNext/>
      <w:keepLines/>
      <w:spacing w:after="0"/>
      <w:outlineLvl w:val="8"/>
    </w:pPr>
    <w:rPr>
      <w:rFonts w:ascii="Aptos" w:eastAsia="Times New Roman" w:hAnsi="Aptos"/>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A713A"/>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4A713A"/>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4A713A"/>
    <w:rPr>
      <w:rFonts w:eastAsia="Times New Roman" w:cs="Times New Roman"/>
      <w:color w:val="0F4761"/>
      <w:sz w:val="28"/>
      <w:szCs w:val="28"/>
    </w:rPr>
  </w:style>
  <w:style w:type="character" w:customStyle="1" w:styleId="Heading4Char">
    <w:name w:val="Heading 4 Char"/>
    <w:link w:val="Heading4"/>
    <w:uiPriority w:val="9"/>
    <w:semiHidden/>
    <w:rsid w:val="004A713A"/>
    <w:rPr>
      <w:rFonts w:eastAsia="Times New Roman" w:cs="Times New Roman"/>
      <w:i/>
      <w:iCs/>
      <w:color w:val="0F4761"/>
    </w:rPr>
  </w:style>
  <w:style w:type="character" w:customStyle="1" w:styleId="Heading5Char">
    <w:name w:val="Heading 5 Char"/>
    <w:link w:val="Heading5"/>
    <w:uiPriority w:val="9"/>
    <w:semiHidden/>
    <w:rsid w:val="004A713A"/>
    <w:rPr>
      <w:rFonts w:eastAsia="Times New Roman" w:cs="Times New Roman"/>
      <w:color w:val="0F4761"/>
    </w:rPr>
  </w:style>
  <w:style w:type="character" w:customStyle="1" w:styleId="Heading6Char">
    <w:name w:val="Heading 6 Char"/>
    <w:link w:val="Heading6"/>
    <w:uiPriority w:val="9"/>
    <w:semiHidden/>
    <w:rsid w:val="004A713A"/>
    <w:rPr>
      <w:rFonts w:eastAsia="Times New Roman" w:cs="Times New Roman"/>
      <w:i/>
      <w:iCs/>
      <w:color w:val="595959"/>
    </w:rPr>
  </w:style>
  <w:style w:type="character" w:customStyle="1" w:styleId="Heading7Char">
    <w:name w:val="Heading 7 Char"/>
    <w:link w:val="Heading7"/>
    <w:uiPriority w:val="9"/>
    <w:semiHidden/>
    <w:rsid w:val="004A713A"/>
    <w:rPr>
      <w:rFonts w:eastAsia="Times New Roman" w:cs="Times New Roman"/>
      <w:color w:val="595959"/>
    </w:rPr>
  </w:style>
  <w:style w:type="character" w:customStyle="1" w:styleId="Heading8Char">
    <w:name w:val="Heading 8 Char"/>
    <w:link w:val="Heading8"/>
    <w:uiPriority w:val="9"/>
    <w:semiHidden/>
    <w:rsid w:val="004A713A"/>
    <w:rPr>
      <w:rFonts w:eastAsia="Times New Roman" w:cs="Times New Roman"/>
      <w:i/>
      <w:iCs/>
      <w:color w:val="272727"/>
    </w:rPr>
  </w:style>
  <w:style w:type="character" w:customStyle="1" w:styleId="Heading9Char">
    <w:name w:val="Heading 9 Char"/>
    <w:link w:val="Heading9"/>
    <w:uiPriority w:val="9"/>
    <w:semiHidden/>
    <w:rsid w:val="004A713A"/>
    <w:rPr>
      <w:rFonts w:eastAsia="Times New Roman" w:cs="Times New Roman"/>
      <w:color w:val="272727"/>
    </w:rPr>
  </w:style>
  <w:style w:type="paragraph" w:styleId="Title">
    <w:name w:val="Title"/>
    <w:basedOn w:val="Normal"/>
    <w:next w:val="Normal"/>
    <w:link w:val="TitleChar"/>
    <w:uiPriority w:val="10"/>
    <w:qFormat/>
    <w:rsid w:val="004A713A"/>
    <w:pPr>
      <w:spacing w:after="80" w:line="240" w:lineRule="auto"/>
      <w:contextualSpacing/>
    </w:pPr>
    <w:rPr>
      <w:rFonts w:ascii="Aptos Display" w:eastAsia="Times New Roman" w:hAnsi="Aptos Display"/>
      <w:spacing w:val="-10"/>
      <w:kern w:val="28"/>
      <w:sz w:val="56"/>
      <w:szCs w:val="56"/>
    </w:rPr>
  </w:style>
  <w:style w:type="character" w:customStyle="1" w:styleId="TitleChar">
    <w:name w:val="Title Char"/>
    <w:link w:val="Title"/>
    <w:uiPriority w:val="10"/>
    <w:rsid w:val="004A713A"/>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4A713A"/>
    <w:pPr>
      <w:numPr>
        <w:ilvl w:val="1"/>
      </w:numPr>
    </w:pPr>
    <w:rPr>
      <w:rFonts w:ascii="Aptos" w:eastAsia="Times New Roman" w:hAnsi="Aptos"/>
      <w:color w:val="595959"/>
      <w:spacing w:val="15"/>
      <w:sz w:val="28"/>
      <w:szCs w:val="28"/>
    </w:rPr>
  </w:style>
  <w:style w:type="character" w:customStyle="1" w:styleId="SubtitleChar">
    <w:name w:val="Subtitle Char"/>
    <w:link w:val="Subtitle"/>
    <w:uiPriority w:val="11"/>
    <w:rsid w:val="004A713A"/>
    <w:rPr>
      <w:rFonts w:eastAsia="Times New Roman" w:cs="Times New Roman"/>
      <w:color w:val="595959"/>
      <w:spacing w:val="15"/>
      <w:sz w:val="28"/>
      <w:szCs w:val="28"/>
    </w:rPr>
  </w:style>
  <w:style w:type="paragraph" w:styleId="Quote">
    <w:name w:val="Quote"/>
    <w:basedOn w:val="Normal"/>
    <w:next w:val="Normal"/>
    <w:link w:val="QuoteChar"/>
    <w:uiPriority w:val="29"/>
    <w:qFormat/>
    <w:rsid w:val="004A713A"/>
    <w:pPr>
      <w:spacing w:before="160"/>
      <w:jc w:val="center"/>
    </w:pPr>
    <w:rPr>
      <w:i/>
      <w:iCs/>
      <w:color w:val="404040"/>
    </w:rPr>
  </w:style>
  <w:style w:type="character" w:customStyle="1" w:styleId="QuoteChar">
    <w:name w:val="Quote Char"/>
    <w:link w:val="Quote"/>
    <w:uiPriority w:val="29"/>
    <w:rsid w:val="004A713A"/>
    <w:rPr>
      <w:rFonts w:ascii="Times New Roman" w:hAnsi="Times New Roman"/>
      <w:i/>
      <w:iCs/>
      <w:color w:val="404040"/>
    </w:rPr>
  </w:style>
  <w:style w:type="paragraph" w:styleId="ListParagraph">
    <w:name w:val="List Paragraph"/>
    <w:basedOn w:val="Normal"/>
    <w:uiPriority w:val="34"/>
    <w:qFormat/>
    <w:rsid w:val="004A713A"/>
    <w:pPr>
      <w:ind w:left="720"/>
      <w:contextualSpacing/>
    </w:pPr>
  </w:style>
  <w:style w:type="character" w:styleId="IntenseEmphasis">
    <w:name w:val="Intense Emphasis"/>
    <w:uiPriority w:val="21"/>
    <w:qFormat/>
    <w:rsid w:val="004A713A"/>
    <w:rPr>
      <w:i/>
      <w:iCs/>
      <w:color w:val="0F4761"/>
    </w:rPr>
  </w:style>
  <w:style w:type="paragraph" w:styleId="IntenseQuote">
    <w:name w:val="Intense Quote"/>
    <w:basedOn w:val="Normal"/>
    <w:next w:val="Normal"/>
    <w:link w:val="IntenseQuoteChar"/>
    <w:uiPriority w:val="30"/>
    <w:qFormat/>
    <w:rsid w:val="004A713A"/>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4A713A"/>
    <w:rPr>
      <w:rFonts w:ascii="Times New Roman" w:hAnsi="Times New Roman"/>
      <w:i/>
      <w:iCs/>
      <w:color w:val="0F4761"/>
    </w:rPr>
  </w:style>
  <w:style w:type="character" w:styleId="IntenseReference">
    <w:name w:val="Intense Reference"/>
    <w:uiPriority w:val="32"/>
    <w:qFormat/>
    <w:rsid w:val="004A713A"/>
    <w:rPr>
      <w:b/>
      <w:bCs/>
      <w:smallCaps/>
      <w:color w:val="0F4761"/>
      <w:spacing w:val="5"/>
    </w:rPr>
  </w:style>
  <w:style w:type="character" w:styleId="Hyperlink">
    <w:name w:val="Hyperlink"/>
    <w:basedOn w:val="DefaultParagraphFont"/>
    <w:uiPriority w:val="99"/>
    <w:unhideWhenUsed/>
    <w:rsid w:val="00005F5F"/>
    <w:rPr>
      <w:color w:val="0563C1" w:themeColor="hyperlink"/>
      <w:u w:val="single"/>
    </w:rPr>
  </w:style>
  <w:style w:type="character" w:styleId="UnresolvedMention">
    <w:name w:val="Unresolved Mention"/>
    <w:basedOn w:val="DefaultParagraphFont"/>
    <w:uiPriority w:val="99"/>
    <w:semiHidden/>
    <w:unhideWhenUsed/>
    <w:rsid w:val="00005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rive.google.com/file/d/16vUwMC1mJPijkfQIPL2kpZM0XXHYYc-E/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Nam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561EF-3135-4842-8BC6-FC06221FF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Nama.dot</Template>
  <TotalTime>43</TotalTime>
  <Pages>7</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 zee</dc:creator>
  <cp:keywords/>
  <dc:description/>
  <cp:lastModifiedBy>zx zee</cp:lastModifiedBy>
  <cp:revision>1</cp:revision>
  <dcterms:created xsi:type="dcterms:W3CDTF">2025-09-29T10:39:00Z</dcterms:created>
  <dcterms:modified xsi:type="dcterms:W3CDTF">2025-09-29T11:22:00Z</dcterms:modified>
</cp:coreProperties>
</file>